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16B" w:rsidRDefault="008A2F2C" w:rsidP="008A2F2C">
      <w:pPr>
        <w:pStyle w:val="Titel"/>
        <w:jc w:val="center"/>
      </w:pPr>
      <w:r>
        <w:t>BW2 Praktikum</w:t>
      </w:r>
    </w:p>
    <w:p w:rsidR="008A2F2C" w:rsidRDefault="008A2F2C" w:rsidP="008A2F2C"/>
    <w:p w:rsidR="008A2F2C" w:rsidRDefault="008A2F2C" w:rsidP="008A2F2C">
      <w:pPr>
        <w:pStyle w:val="Titel"/>
        <w:jc w:val="center"/>
      </w:pPr>
      <w:r>
        <w:t>Übungsblatt 3 – Gruppe 1</w:t>
      </w:r>
    </w:p>
    <w:p w:rsidR="008A2F2C" w:rsidRDefault="008A2F2C" w:rsidP="008A2F2C"/>
    <w:p w:rsidR="008A2F2C" w:rsidRDefault="008A2F2C" w:rsidP="008A2F2C"/>
    <w:p w:rsidR="008A2F2C" w:rsidRDefault="008A2F2C" w:rsidP="008A2F2C"/>
    <w:p w:rsidR="008A2F2C" w:rsidRDefault="008A2F2C" w:rsidP="008A2F2C"/>
    <w:p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 xml:space="preserve">Adrian </w:t>
      </w:r>
      <w:proofErr w:type="spellStart"/>
      <w:r w:rsidRPr="008A2F2C">
        <w:rPr>
          <w:sz w:val="36"/>
          <w:szCs w:val="36"/>
        </w:rPr>
        <w:t>Helberg</w:t>
      </w:r>
      <w:proofErr w:type="spellEnd"/>
    </w:p>
    <w:p w:rsidR="008A2F2C" w:rsidRP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>Version 1.0</w:t>
      </w: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Pr="008A2F2C" w:rsidRDefault="008A2F2C" w:rsidP="008A2F2C">
      <w:pPr>
        <w:rPr>
          <w:sz w:val="36"/>
          <w:szCs w:val="36"/>
        </w:rPr>
      </w:pPr>
    </w:p>
    <w:p w:rsidR="008A2F2C" w:rsidRDefault="008A2F2C" w:rsidP="008A2F2C">
      <w:pPr>
        <w:pStyle w:val="Titel"/>
        <w:jc w:val="center"/>
        <w:rPr>
          <w:sz w:val="36"/>
          <w:szCs w:val="36"/>
        </w:rPr>
      </w:pPr>
      <w:r w:rsidRPr="008A2F2C">
        <w:rPr>
          <w:sz w:val="36"/>
          <w:szCs w:val="36"/>
        </w:rPr>
        <w:t>09.11.2018</w:t>
      </w:r>
    </w:p>
    <w:p w:rsidR="008A2F2C" w:rsidRDefault="008A2F2C" w:rsidP="008A2F2C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8A2F2C" w:rsidRDefault="008A2F2C" w:rsidP="008A2F2C">
      <w:pPr>
        <w:pStyle w:val="berschrift1"/>
      </w:pPr>
      <w:r>
        <w:lastRenderedPageBreak/>
        <w:t>Aufgabe 5</w:t>
      </w:r>
    </w:p>
    <w:p w:rsidR="008A2F2C" w:rsidRPr="008A2F2C" w:rsidRDefault="008A2F2C" w:rsidP="008A2F2C"/>
    <w:p w:rsidR="008A2F2C" w:rsidRPr="008A2F2C" w:rsidRDefault="008A2F2C" w:rsidP="008A2F2C">
      <w:pPr>
        <w:rPr>
          <w:u w:val="single"/>
        </w:rPr>
      </w:pPr>
      <w:r w:rsidRPr="008A2F2C">
        <w:rPr>
          <w:u w:val="single"/>
        </w:rPr>
        <w:t xml:space="preserve">Beschaffung / Einkauf: </w:t>
      </w:r>
    </w:p>
    <w:p w:rsidR="008A2F2C" w:rsidRDefault="008A2F2C" w:rsidP="008A2F2C">
      <w:r>
        <w:t xml:space="preserve">Bank 211.820,00 € </w:t>
      </w:r>
      <w:r>
        <w:tab/>
      </w:r>
      <w:r w:rsidR="00740375">
        <w:tab/>
      </w:r>
      <w:r>
        <w:t xml:space="preserve">an </w:t>
      </w:r>
      <w:r>
        <w:tab/>
      </w:r>
      <w:r w:rsidR="00740375">
        <w:tab/>
      </w:r>
      <w:r>
        <w:t xml:space="preserve">Lieferant </w:t>
      </w:r>
      <w:r>
        <w:t>211.820,00 €</w:t>
      </w:r>
    </w:p>
    <w:p w:rsidR="008A2F2C" w:rsidRPr="008A2F2C" w:rsidRDefault="008A2F2C" w:rsidP="008A2F2C"/>
    <w:p w:rsidR="008A2F2C" w:rsidRPr="008A2F2C" w:rsidRDefault="00740375" w:rsidP="008A2F2C">
      <w:pPr>
        <w:rPr>
          <w:u w:val="single"/>
        </w:rPr>
      </w:pPr>
      <w:r>
        <w:rPr>
          <w:u w:val="single"/>
        </w:rPr>
        <w:t>Verkauf</w:t>
      </w:r>
      <w:r w:rsidR="008A2F2C" w:rsidRPr="008A2F2C">
        <w:rPr>
          <w:u w:val="single"/>
        </w:rPr>
        <w:t xml:space="preserve">: </w:t>
      </w:r>
    </w:p>
    <w:p w:rsidR="008A2F2C" w:rsidRDefault="00740375" w:rsidP="008A2F2C">
      <w:r>
        <w:t>Lieferant</w:t>
      </w:r>
      <w:r w:rsidR="008A2F2C">
        <w:t xml:space="preserve"> </w:t>
      </w:r>
      <w:r>
        <w:t>338.436</w:t>
      </w:r>
      <w:r w:rsidR="008A2F2C">
        <w:t xml:space="preserve">,00 € </w:t>
      </w:r>
      <w:r w:rsidR="008A2F2C">
        <w:tab/>
      </w:r>
      <w:r>
        <w:tab/>
      </w:r>
      <w:r w:rsidR="008A2F2C">
        <w:t xml:space="preserve">an </w:t>
      </w:r>
      <w:r w:rsidR="008A2F2C">
        <w:tab/>
      </w:r>
      <w:r>
        <w:tab/>
        <w:t>Bank</w:t>
      </w:r>
      <w:r w:rsidR="008A2F2C">
        <w:t xml:space="preserve"> </w:t>
      </w:r>
      <w:r>
        <w:t>338.436,00 €</w:t>
      </w:r>
    </w:p>
    <w:p w:rsidR="008A2F2C" w:rsidRDefault="008A2F2C" w:rsidP="008A2F2C">
      <w:bookmarkStart w:id="0" w:name="_GoBack"/>
      <w:bookmarkEnd w:id="0"/>
    </w:p>
    <w:tbl>
      <w:tblPr>
        <w:tblW w:w="499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304"/>
        <w:gridCol w:w="1040"/>
        <w:gridCol w:w="1450"/>
      </w:tblGrid>
      <w:tr w:rsidR="00740375" w:rsidRPr="00740375" w:rsidTr="00740375">
        <w:trPr>
          <w:trHeight w:val="465"/>
        </w:trPr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Soll</w:t>
            </w:r>
          </w:p>
        </w:tc>
        <w:tc>
          <w:tcPr>
            <w:tcW w:w="234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40375" w:rsidRPr="00740375" w:rsidRDefault="00740375" w:rsidP="0074037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   </w:t>
            </w: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Bank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             </w:t>
            </w: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Haben</w:t>
            </w:r>
          </w:p>
        </w:tc>
      </w:tr>
      <w:tr w:rsidR="00740375" w:rsidRPr="00740375" w:rsidTr="0074037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1.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40375">
              <w:rPr>
                <w:rFonts w:ascii="Calibri" w:eastAsia="Times New Roman" w:hAnsi="Calibri" w:cs="Times New Roman"/>
                <w:color w:val="FF0000"/>
                <w:lang w:eastAsia="de-DE"/>
              </w:rPr>
              <w:t>-211.850,00 €</w:t>
            </w:r>
          </w:p>
        </w:tc>
      </w:tr>
      <w:tr w:rsidR="00740375" w:rsidRPr="00740375" w:rsidTr="0074037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2.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338.436,00 €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40375" w:rsidRPr="00740375" w:rsidTr="0074037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40375" w:rsidRPr="00740375" w:rsidTr="0074037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40375" w:rsidRPr="00740375" w:rsidTr="0074037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40375" w:rsidRPr="00740375" w:rsidTr="0074037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740375" w:rsidRPr="00740375" w:rsidTr="0074037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740375">
              <w:rPr>
                <w:rFonts w:ascii="Calibri" w:eastAsia="Times New Roman" w:hAnsi="Calibri" w:cs="Times New Roman"/>
                <w:color w:val="000000"/>
                <w:lang w:eastAsia="de-DE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0375" w:rsidRPr="00740375" w:rsidRDefault="00740375" w:rsidP="007403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:rsidR="008A2F2C" w:rsidRPr="008A2F2C" w:rsidRDefault="008A2F2C" w:rsidP="008A2F2C"/>
    <w:sectPr w:rsidR="008A2F2C" w:rsidRPr="008A2F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2C"/>
    <w:rsid w:val="0052774C"/>
    <w:rsid w:val="00740375"/>
    <w:rsid w:val="008A2F2C"/>
    <w:rsid w:val="00B0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DBE4"/>
  <w15:chartTrackingRefBased/>
  <w15:docId w15:val="{3A147DDD-73E7-474B-BAE3-4F75B6997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A2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A2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2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A2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1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Bostelmann</dc:creator>
  <cp:keywords/>
  <dc:description/>
  <cp:lastModifiedBy>Adrian Bostelmann</cp:lastModifiedBy>
  <cp:revision>1</cp:revision>
  <dcterms:created xsi:type="dcterms:W3CDTF">2018-11-08T17:07:00Z</dcterms:created>
  <dcterms:modified xsi:type="dcterms:W3CDTF">2018-11-08T17:28:00Z</dcterms:modified>
</cp:coreProperties>
</file>